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A7A1" w14:textId="04FEF7F7" w:rsidR="00785540" w:rsidRPr="00057CD0" w:rsidRDefault="00812E9C" w:rsidP="00785540">
      <w:pPr>
        <w:pStyle w:val="CompanyName"/>
        <w:rPr>
          <w:rFonts w:ascii="Calibri" w:hAnsi="Calibri" w:cs="Calibri"/>
          <w:b/>
          <w:bCs/>
          <w:sz w:val="24"/>
          <w:szCs w:val="24"/>
        </w:rPr>
      </w:pPr>
      <w:r w:rsidRPr="00057CD0">
        <w:rPr>
          <w:rFonts w:ascii="Calibri" w:hAnsi="Calibri" w:cs="Calibri"/>
          <w:b/>
          <w:bCs/>
          <w:sz w:val="24"/>
          <w:szCs w:val="24"/>
        </w:rPr>
        <w:t xml:space="preserve">Denver </w:t>
      </w:r>
      <w:r w:rsidR="00541A46" w:rsidRPr="00057CD0">
        <w:rPr>
          <w:rFonts w:ascii="Calibri" w:hAnsi="Calibri" w:cs="Calibri"/>
          <w:b/>
          <w:bCs/>
          <w:sz w:val="24"/>
          <w:szCs w:val="24"/>
        </w:rPr>
        <w:t xml:space="preserve">University - </w:t>
      </w:r>
      <w:r w:rsidRPr="00057CD0">
        <w:rPr>
          <w:rFonts w:ascii="Calibri" w:hAnsi="Calibri" w:cs="Calibri"/>
          <w:b/>
          <w:bCs/>
          <w:sz w:val="24"/>
          <w:szCs w:val="24"/>
        </w:rPr>
        <w:t>Data Analytics Bootcamp</w:t>
      </w:r>
    </w:p>
    <w:p w14:paraId="1947E024" w14:textId="156C539F" w:rsidR="00541A46" w:rsidRPr="00057CD0" w:rsidRDefault="00541A46" w:rsidP="00785540">
      <w:pPr>
        <w:pStyle w:val="CompanyName"/>
        <w:rPr>
          <w:rFonts w:ascii="Calibri" w:hAnsi="Calibri" w:cs="Calibri"/>
          <w:b/>
          <w:bCs/>
          <w:sz w:val="24"/>
          <w:szCs w:val="24"/>
        </w:rPr>
      </w:pPr>
      <w:r w:rsidRPr="00057CD0">
        <w:rPr>
          <w:rFonts w:ascii="Calibri" w:hAnsi="Calibri" w:cs="Calibri"/>
          <w:b/>
          <w:bCs/>
          <w:sz w:val="24"/>
          <w:szCs w:val="24"/>
        </w:rPr>
        <w:t>Memorandum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421"/>
        <w:gridCol w:w="9379"/>
      </w:tblGrid>
      <w:tr w:rsidR="00785540" w:rsidRPr="00364502" w14:paraId="090E4A27" w14:textId="77777777" w:rsidTr="00541A46">
        <w:sdt>
          <w:sdtPr>
            <w:rPr>
              <w:rFonts w:ascii="Calibri" w:hAnsi="Calibri" w:cs="Calibri"/>
            </w:rPr>
            <w:alias w:val="To:"/>
            <w:tag w:val="To:"/>
            <w:id w:val="1015413264"/>
            <w:placeholder>
              <w:docPart w:val="9641A6BA3DB44A19A64DA9496FC045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21" w:type="dxa"/>
              </w:tcPr>
              <w:p w14:paraId="6D29E0F2" w14:textId="77777777" w:rsidR="00785540" w:rsidRPr="00364502" w:rsidRDefault="00785540" w:rsidP="002475A4">
                <w:pPr>
                  <w:pStyle w:val="Heading1"/>
                  <w:contextualSpacing w:val="0"/>
                  <w:outlineLvl w:val="0"/>
                  <w:rPr>
                    <w:rFonts w:ascii="Calibri" w:hAnsi="Calibri" w:cs="Calibri"/>
                  </w:rPr>
                </w:pPr>
                <w:r w:rsidRPr="00364502">
                  <w:rPr>
                    <w:rFonts w:ascii="Calibri" w:hAnsi="Calibri" w:cs="Calibri"/>
                  </w:rPr>
                  <w:t>To:</w:t>
                </w:r>
              </w:p>
            </w:tc>
          </w:sdtContent>
        </w:sdt>
        <w:tc>
          <w:tcPr>
            <w:tcW w:w="9379" w:type="dxa"/>
          </w:tcPr>
          <w:p w14:paraId="7AA78E62" w14:textId="734E6A38" w:rsidR="00785540" w:rsidRPr="00364502" w:rsidRDefault="00755AF0" w:rsidP="002475A4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4502">
              <w:rPr>
                <w:rFonts w:ascii="Calibri" w:hAnsi="Calibri" w:cs="Calibri"/>
              </w:rPr>
              <w:t>Svitlana Malenfant</w:t>
            </w:r>
          </w:p>
        </w:tc>
      </w:tr>
      <w:tr w:rsidR="00785540" w:rsidRPr="00364502" w14:paraId="08581E47" w14:textId="77777777" w:rsidTr="00541A46">
        <w:sdt>
          <w:sdtPr>
            <w:rPr>
              <w:rFonts w:ascii="Calibri" w:hAnsi="Calibri" w:cs="Calibri"/>
            </w:rPr>
            <w:alias w:val="From:"/>
            <w:tag w:val="From:"/>
            <w:id w:val="21141888"/>
            <w:placeholder>
              <w:docPart w:val="2EB903F933FB4B5C8A2C640E83DB104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21" w:type="dxa"/>
              </w:tcPr>
              <w:p w14:paraId="043F7A16" w14:textId="77777777" w:rsidR="00785540" w:rsidRPr="00364502" w:rsidRDefault="00785540" w:rsidP="002475A4">
                <w:pPr>
                  <w:pStyle w:val="Heading1"/>
                  <w:contextualSpacing w:val="0"/>
                  <w:outlineLvl w:val="0"/>
                  <w:rPr>
                    <w:rFonts w:ascii="Calibri" w:hAnsi="Calibri" w:cs="Calibri"/>
                  </w:rPr>
                </w:pPr>
                <w:r w:rsidRPr="00364502">
                  <w:rPr>
                    <w:rFonts w:ascii="Calibri" w:hAnsi="Calibri" w:cs="Calibri"/>
                  </w:rPr>
                  <w:t>From:</w:t>
                </w:r>
              </w:p>
            </w:tc>
          </w:sdtContent>
        </w:sdt>
        <w:tc>
          <w:tcPr>
            <w:tcW w:w="9379" w:type="dxa"/>
          </w:tcPr>
          <w:p w14:paraId="123B4F26" w14:textId="4683E704" w:rsidR="00EB38E6" w:rsidRPr="00364502" w:rsidRDefault="00755AF0" w:rsidP="002475A4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4502">
              <w:rPr>
                <w:rFonts w:ascii="Calibri" w:hAnsi="Calibri" w:cs="Calibri"/>
              </w:rPr>
              <w:t>Kent Rodgers</w:t>
            </w:r>
          </w:p>
        </w:tc>
      </w:tr>
      <w:tr w:rsidR="00785540" w:rsidRPr="00364502" w14:paraId="3E0F053A" w14:textId="77777777" w:rsidTr="00541A46">
        <w:sdt>
          <w:sdtPr>
            <w:rPr>
              <w:rFonts w:ascii="Calibri" w:hAnsi="Calibri" w:cs="Calibri"/>
            </w:rPr>
            <w:alias w:val="cc:"/>
            <w:tag w:val="cc:"/>
            <w:id w:val="1474175770"/>
            <w:placeholder>
              <w:docPart w:val="BAF2F059B2AB4860BE5FCF925284693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21" w:type="dxa"/>
              </w:tcPr>
              <w:p w14:paraId="378E497C" w14:textId="77777777" w:rsidR="00785540" w:rsidRPr="00364502" w:rsidRDefault="00785540" w:rsidP="002475A4">
                <w:pPr>
                  <w:pStyle w:val="Heading1"/>
                  <w:contextualSpacing w:val="0"/>
                  <w:outlineLvl w:val="0"/>
                  <w:rPr>
                    <w:rFonts w:ascii="Calibri" w:hAnsi="Calibri" w:cs="Calibri"/>
                  </w:rPr>
                </w:pPr>
                <w:r w:rsidRPr="00364502">
                  <w:rPr>
                    <w:rFonts w:ascii="Calibri" w:hAnsi="Calibri" w:cs="Calibri"/>
                  </w:rPr>
                  <w:t>cc:</w:t>
                </w:r>
              </w:p>
            </w:tc>
          </w:sdtContent>
        </w:sdt>
        <w:tc>
          <w:tcPr>
            <w:tcW w:w="9379" w:type="dxa"/>
          </w:tcPr>
          <w:p w14:paraId="68A5DCA8" w14:textId="03A016B7" w:rsidR="00785540" w:rsidRPr="00364502" w:rsidRDefault="00755AF0" w:rsidP="002475A4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4502">
              <w:rPr>
                <w:rFonts w:ascii="Calibri" w:hAnsi="Calibri" w:cs="Calibri"/>
              </w:rPr>
              <w:t>Google Drive</w:t>
            </w:r>
          </w:p>
        </w:tc>
      </w:tr>
      <w:tr w:rsidR="00785540" w:rsidRPr="00364502" w14:paraId="040BF3A3" w14:textId="77777777" w:rsidTr="00541A46">
        <w:sdt>
          <w:sdtPr>
            <w:rPr>
              <w:rFonts w:ascii="Calibri" w:hAnsi="Calibri" w:cs="Calibri"/>
            </w:rPr>
            <w:alias w:val="Date:"/>
            <w:tag w:val="Date:"/>
            <w:id w:val="-2052519928"/>
            <w:placeholder>
              <w:docPart w:val="CC4A06BBC9FF404CBBF4D7EE0ABFABE7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21" w:type="dxa"/>
              </w:tcPr>
              <w:p w14:paraId="614866FF" w14:textId="77777777" w:rsidR="00785540" w:rsidRPr="00364502" w:rsidRDefault="00785540" w:rsidP="002475A4">
                <w:pPr>
                  <w:pStyle w:val="Heading1"/>
                  <w:contextualSpacing w:val="0"/>
                  <w:outlineLvl w:val="0"/>
                  <w:rPr>
                    <w:rFonts w:ascii="Calibri" w:hAnsi="Calibri" w:cs="Calibri"/>
                  </w:rPr>
                </w:pPr>
                <w:r w:rsidRPr="00364502">
                  <w:rPr>
                    <w:rFonts w:ascii="Calibri" w:hAnsi="Calibri" w:cs="Calibri"/>
                  </w:rPr>
                  <w:t>Date:</w:t>
                </w:r>
              </w:p>
            </w:tc>
          </w:sdtContent>
        </w:sdt>
        <w:tc>
          <w:tcPr>
            <w:tcW w:w="9379" w:type="dxa"/>
          </w:tcPr>
          <w:p w14:paraId="31A4382D" w14:textId="43F97E5C" w:rsidR="00785540" w:rsidRPr="00364502" w:rsidRDefault="00755AF0" w:rsidP="002475A4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4502">
              <w:rPr>
                <w:rFonts w:ascii="Calibri" w:hAnsi="Calibri" w:cs="Calibri"/>
              </w:rPr>
              <w:t>September 9, 2020</w:t>
            </w:r>
          </w:p>
        </w:tc>
      </w:tr>
      <w:tr w:rsidR="00785540" w:rsidRPr="00364502" w14:paraId="0D54D5DE" w14:textId="77777777" w:rsidTr="00541A46">
        <w:sdt>
          <w:sdtPr>
            <w:rPr>
              <w:rFonts w:ascii="Calibri" w:hAnsi="Calibri" w:cs="Calibri"/>
            </w:rPr>
            <w:alias w:val="Re:"/>
            <w:tag w:val="Re:"/>
            <w:id w:val="-1435443775"/>
            <w:placeholder>
              <w:docPart w:val="2171793594624689AA05C3DA8AC5C06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21" w:type="dxa"/>
                <w:tcMar>
                  <w:left w:w="0" w:type="dxa"/>
                  <w:bottom w:w="288" w:type="dxa"/>
                  <w:right w:w="0" w:type="dxa"/>
                </w:tcMar>
              </w:tcPr>
              <w:p w14:paraId="598E6D29" w14:textId="77777777" w:rsidR="00785540" w:rsidRPr="00364502" w:rsidRDefault="00785540" w:rsidP="002475A4">
                <w:pPr>
                  <w:pStyle w:val="Heading1"/>
                  <w:contextualSpacing w:val="0"/>
                  <w:outlineLvl w:val="0"/>
                  <w:rPr>
                    <w:rFonts w:ascii="Calibri" w:hAnsi="Calibri" w:cs="Calibri"/>
                  </w:rPr>
                </w:pPr>
                <w:r w:rsidRPr="00364502">
                  <w:rPr>
                    <w:rFonts w:ascii="Calibri" w:hAnsi="Calibri" w:cs="Calibri"/>
                  </w:rPr>
                  <w:t>Re:</w:t>
                </w:r>
              </w:p>
            </w:tc>
          </w:sdtContent>
        </w:sdt>
        <w:tc>
          <w:tcPr>
            <w:tcW w:w="9379" w:type="dxa"/>
            <w:tcMar>
              <w:left w:w="0" w:type="dxa"/>
              <w:bottom w:w="288" w:type="dxa"/>
              <w:right w:w="0" w:type="dxa"/>
            </w:tcMar>
          </w:tcPr>
          <w:p w14:paraId="47FE9988" w14:textId="693EC003" w:rsidR="00785540" w:rsidRPr="00364502" w:rsidRDefault="00755AF0" w:rsidP="002475A4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64502">
              <w:rPr>
                <w:rFonts w:ascii="Calibri" w:hAnsi="Calibri" w:cs="Calibri"/>
              </w:rPr>
              <w:t>Excel Challenge</w:t>
            </w:r>
          </w:p>
        </w:tc>
      </w:tr>
    </w:tbl>
    <w:p w14:paraId="1E2CA18C" w14:textId="762273EB" w:rsidR="00417331" w:rsidRPr="00364502" w:rsidRDefault="008C1B87" w:rsidP="009B4C27">
      <w:pPr>
        <w:spacing w:before="120"/>
        <w:rPr>
          <w:rFonts w:ascii="Calibri" w:hAnsi="Calibri" w:cs="Calibri"/>
        </w:rPr>
      </w:pPr>
      <w:r w:rsidRPr="00364502">
        <w:rPr>
          <w:rFonts w:ascii="Calibri" w:hAnsi="Calibri" w:cs="Calibri"/>
        </w:rPr>
        <w:t xml:space="preserve">Thank you for the opportunity to be part of this </w:t>
      </w:r>
      <w:r w:rsidR="004B0A8D" w:rsidRPr="00364502">
        <w:rPr>
          <w:rFonts w:ascii="Calibri" w:hAnsi="Calibri" w:cs="Calibri"/>
        </w:rPr>
        <w:t>assignment</w:t>
      </w:r>
      <w:r w:rsidRPr="00364502">
        <w:rPr>
          <w:rFonts w:ascii="Calibri" w:hAnsi="Calibri" w:cs="Calibri"/>
        </w:rPr>
        <w:t xml:space="preserve">. I appreciate the opportunity to look at something outside my normal </w:t>
      </w:r>
      <w:r w:rsidR="00E300BC" w:rsidRPr="00364502">
        <w:rPr>
          <w:rFonts w:ascii="Calibri" w:hAnsi="Calibri" w:cs="Calibri"/>
        </w:rPr>
        <w:t>operational</w:t>
      </w:r>
      <w:r w:rsidRPr="00364502">
        <w:rPr>
          <w:rFonts w:ascii="Calibri" w:hAnsi="Calibri" w:cs="Calibri"/>
        </w:rPr>
        <w:t xml:space="preserve"> </w:t>
      </w:r>
      <w:r w:rsidR="00E300BC" w:rsidRPr="00364502">
        <w:rPr>
          <w:rFonts w:ascii="Calibri" w:hAnsi="Calibri" w:cs="Calibri"/>
        </w:rPr>
        <w:t>lens</w:t>
      </w:r>
      <w:r w:rsidRPr="00364502">
        <w:rPr>
          <w:rFonts w:ascii="Calibri" w:hAnsi="Calibri" w:cs="Calibri"/>
        </w:rPr>
        <w:t xml:space="preserve">. </w:t>
      </w:r>
      <w:r w:rsidR="004B0A8D" w:rsidRPr="00364502">
        <w:rPr>
          <w:rFonts w:ascii="Calibri" w:hAnsi="Calibri" w:cs="Calibri"/>
        </w:rPr>
        <w:t>H</w:t>
      </w:r>
      <w:r w:rsidR="00E300BC" w:rsidRPr="00364502">
        <w:rPr>
          <w:rFonts w:ascii="Calibri" w:hAnsi="Calibri" w:cs="Calibri"/>
        </w:rPr>
        <w:t>ere are the key takeaways</w:t>
      </w:r>
      <w:r w:rsidR="004B0A8D" w:rsidRPr="00364502">
        <w:rPr>
          <w:rFonts w:ascii="Calibri" w:hAnsi="Calibri" w:cs="Calibri"/>
        </w:rPr>
        <w:t xml:space="preserve"> from the assignment reports and summaries</w:t>
      </w:r>
      <w:r w:rsidR="00E300BC" w:rsidRPr="00364502">
        <w:rPr>
          <w:rFonts w:ascii="Calibri" w:hAnsi="Calibri" w:cs="Calibri"/>
        </w:rPr>
        <w:t xml:space="preserve">: </w:t>
      </w:r>
    </w:p>
    <w:p w14:paraId="338B8365" w14:textId="77777777" w:rsidR="009B4C27" w:rsidRDefault="004B0A8D" w:rsidP="009B4C27">
      <w:pPr>
        <w:spacing w:before="120"/>
        <w:rPr>
          <w:rFonts w:ascii="Calibri" w:hAnsi="Calibri" w:cs="Calibri"/>
          <w:b/>
          <w:bCs/>
        </w:rPr>
      </w:pPr>
      <w:r w:rsidRPr="003B1A46">
        <w:rPr>
          <w:rFonts w:ascii="Calibri" w:hAnsi="Calibri" w:cs="Calibri"/>
          <w:b/>
          <w:bCs/>
        </w:rPr>
        <w:t>Three Kickstart Program Conclusions</w:t>
      </w:r>
    </w:p>
    <w:p w14:paraId="045D08B4" w14:textId="49F0BCE5" w:rsidR="008C1B87" w:rsidRPr="009B4C27" w:rsidRDefault="008C1B87" w:rsidP="009B4C27">
      <w:pPr>
        <w:pStyle w:val="ListParagraph"/>
        <w:numPr>
          <w:ilvl w:val="0"/>
          <w:numId w:val="25"/>
        </w:numPr>
        <w:spacing w:before="120"/>
        <w:rPr>
          <w:rFonts w:ascii="Calibri" w:hAnsi="Calibri" w:cs="Calibri"/>
        </w:rPr>
      </w:pPr>
      <w:r w:rsidRPr="009B4C27">
        <w:rPr>
          <w:rFonts w:ascii="Calibri" w:hAnsi="Calibri" w:cs="Calibri"/>
        </w:rPr>
        <w:t>Internationally, Theater Plays are by far the most popular campaign type</w:t>
      </w:r>
    </w:p>
    <w:p w14:paraId="000BD9C2" w14:textId="58563B5D" w:rsidR="008C1B87" w:rsidRPr="00364502" w:rsidRDefault="008C1B87" w:rsidP="009B4C27">
      <w:pPr>
        <w:pStyle w:val="ListParagraph"/>
        <w:numPr>
          <w:ilvl w:val="0"/>
          <w:numId w:val="25"/>
        </w:numPr>
        <w:spacing w:before="120"/>
        <w:rPr>
          <w:rFonts w:ascii="Calibri" w:hAnsi="Calibri" w:cs="Calibri"/>
        </w:rPr>
      </w:pPr>
      <w:r w:rsidRPr="00364502">
        <w:rPr>
          <w:rFonts w:ascii="Calibri" w:hAnsi="Calibri" w:cs="Calibri"/>
        </w:rPr>
        <w:t>Overall, 53.8</w:t>
      </w:r>
      <w:r w:rsidR="004B0A8D" w:rsidRPr="00364502">
        <w:rPr>
          <w:rFonts w:ascii="Calibri" w:hAnsi="Calibri" w:cs="Calibri"/>
        </w:rPr>
        <w:t>%</w:t>
      </w:r>
      <w:r w:rsidRPr="00364502">
        <w:rPr>
          <w:rFonts w:ascii="Calibri" w:hAnsi="Calibri" w:cs="Calibri"/>
        </w:rPr>
        <w:t xml:space="preserve"> of the campaigns are successful at achieving their funding targets</w:t>
      </w:r>
    </w:p>
    <w:p w14:paraId="0B5FBD12" w14:textId="75DCE04A" w:rsidR="004B0A8D" w:rsidRPr="00364502" w:rsidRDefault="008C1B87" w:rsidP="009B4C27">
      <w:pPr>
        <w:pStyle w:val="ListParagraph"/>
        <w:numPr>
          <w:ilvl w:val="0"/>
          <w:numId w:val="25"/>
        </w:numPr>
        <w:spacing w:before="120"/>
        <w:rPr>
          <w:rFonts w:ascii="Calibri" w:hAnsi="Calibri" w:cs="Calibri"/>
        </w:rPr>
      </w:pPr>
      <w:r w:rsidRPr="00364502">
        <w:rPr>
          <w:rFonts w:ascii="Calibri" w:hAnsi="Calibri" w:cs="Calibri"/>
        </w:rPr>
        <w:t xml:space="preserve">Campaign leaders should </w:t>
      </w:r>
      <w:r w:rsidR="004B0A8D" w:rsidRPr="00364502">
        <w:rPr>
          <w:rFonts w:ascii="Calibri" w:hAnsi="Calibri" w:cs="Calibri"/>
        </w:rPr>
        <w:t xml:space="preserve">carefully </w:t>
      </w:r>
      <w:r w:rsidRPr="00364502">
        <w:rPr>
          <w:rFonts w:ascii="Calibri" w:hAnsi="Calibri" w:cs="Calibri"/>
        </w:rPr>
        <w:t xml:space="preserve">consider </w:t>
      </w:r>
      <w:r w:rsidR="004B0A8D" w:rsidRPr="00364502">
        <w:rPr>
          <w:rFonts w:ascii="Calibri" w:hAnsi="Calibri" w:cs="Calibri"/>
        </w:rPr>
        <w:t>the timing of their</w:t>
      </w:r>
      <w:r w:rsidRPr="00364502">
        <w:rPr>
          <w:rFonts w:ascii="Calibri" w:hAnsi="Calibri" w:cs="Calibri"/>
        </w:rPr>
        <w:t xml:space="preserve"> campaign</w:t>
      </w:r>
      <w:r w:rsidR="004B0A8D" w:rsidRPr="00364502">
        <w:rPr>
          <w:rFonts w:ascii="Calibri" w:hAnsi="Calibri" w:cs="Calibri"/>
        </w:rPr>
        <w:t xml:space="preserve">. The data suggest that </w:t>
      </w:r>
      <w:r w:rsidRPr="00364502">
        <w:rPr>
          <w:rFonts w:ascii="Calibri" w:hAnsi="Calibri" w:cs="Calibri"/>
        </w:rPr>
        <w:t>a few months</w:t>
      </w:r>
      <w:r w:rsidR="004B0A8D" w:rsidRPr="00364502">
        <w:rPr>
          <w:rFonts w:ascii="Calibri" w:hAnsi="Calibri" w:cs="Calibri"/>
        </w:rPr>
        <w:t xml:space="preserve">, such as </w:t>
      </w:r>
      <w:r w:rsidR="00364502" w:rsidRPr="00364502">
        <w:rPr>
          <w:rFonts w:ascii="Calibri" w:hAnsi="Calibri" w:cs="Calibri"/>
        </w:rPr>
        <w:t xml:space="preserve">launching a campaign in </w:t>
      </w:r>
      <w:r w:rsidR="004B0A8D" w:rsidRPr="00364502">
        <w:rPr>
          <w:rFonts w:ascii="Calibri" w:hAnsi="Calibri" w:cs="Calibri"/>
        </w:rPr>
        <w:t>December, have been less successful</w:t>
      </w:r>
    </w:p>
    <w:p w14:paraId="5FD7017B" w14:textId="77777777" w:rsidR="00C027B3" w:rsidRDefault="004B0A8D" w:rsidP="009B4C27">
      <w:pPr>
        <w:spacing w:before="120"/>
        <w:rPr>
          <w:rFonts w:ascii="Calibri" w:hAnsi="Calibri" w:cs="Calibri"/>
          <w:b/>
          <w:bCs/>
        </w:rPr>
      </w:pPr>
      <w:r w:rsidRPr="003B1A46">
        <w:rPr>
          <w:rFonts w:ascii="Calibri" w:hAnsi="Calibri" w:cs="Calibri"/>
          <w:b/>
          <w:bCs/>
        </w:rPr>
        <w:t>Data Limitations</w:t>
      </w:r>
    </w:p>
    <w:p w14:paraId="34FB6533" w14:textId="7E2EAE05" w:rsidR="004B0A8D" w:rsidRPr="00C027B3" w:rsidRDefault="008C1B87" w:rsidP="009B4C27">
      <w:pPr>
        <w:pStyle w:val="ListParagraph"/>
        <w:numPr>
          <w:ilvl w:val="0"/>
          <w:numId w:val="26"/>
        </w:numPr>
        <w:spacing w:before="120"/>
        <w:rPr>
          <w:rFonts w:ascii="Calibri" w:hAnsi="Calibri" w:cs="Calibri"/>
        </w:rPr>
      </w:pPr>
      <w:r w:rsidRPr="00C027B3">
        <w:rPr>
          <w:rFonts w:ascii="Calibri" w:hAnsi="Calibri" w:cs="Calibri"/>
        </w:rPr>
        <w:t xml:space="preserve">We do not know if the </w:t>
      </w:r>
      <w:r w:rsidR="004B0A8D" w:rsidRPr="00C027B3">
        <w:rPr>
          <w:rFonts w:ascii="Calibri" w:hAnsi="Calibri" w:cs="Calibri"/>
        </w:rPr>
        <w:t>4,000-project</w:t>
      </w:r>
      <w:r w:rsidRPr="00C027B3">
        <w:rPr>
          <w:rFonts w:ascii="Calibri" w:hAnsi="Calibri" w:cs="Calibri"/>
        </w:rPr>
        <w:t xml:space="preserve"> </w:t>
      </w:r>
      <w:r w:rsidR="004B0A8D" w:rsidRPr="00C027B3">
        <w:rPr>
          <w:rFonts w:ascii="Calibri" w:hAnsi="Calibri" w:cs="Calibri"/>
        </w:rPr>
        <w:t xml:space="preserve">data </w:t>
      </w:r>
      <w:r w:rsidRPr="00C027B3">
        <w:rPr>
          <w:rFonts w:ascii="Calibri" w:hAnsi="Calibri" w:cs="Calibri"/>
        </w:rPr>
        <w:t xml:space="preserve">subset </w:t>
      </w:r>
      <w:r w:rsidR="004B0A8D" w:rsidRPr="00C027B3">
        <w:rPr>
          <w:rFonts w:ascii="Calibri" w:hAnsi="Calibri" w:cs="Calibri"/>
        </w:rPr>
        <w:t xml:space="preserve">is a fair and statistically valid representation of all </w:t>
      </w:r>
      <w:r w:rsidRPr="00C027B3">
        <w:rPr>
          <w:rFonts w:ascii="Calibri" w:hAnsi="Calibri" w:cs="Calibri"/>
        </w:rPr>
        <w:t>Kickstarter projects</w:t>
      </w:r>
    </w:p>
    <w:p w14:paraId="51466ED3" w14:textId="72C31A22" w:rsidR="004B0A8D" w:rsidRPr="00364502" w:rsidRDefault="004B0A8D" w:rsidP="009B4C27">
      <w:pPr>
        <w:pStyle w:val="ListParagraph"/>
        <w:numPr>
          <w:ilvl w:val="0"/>
          <w:numId w:val="26"/>
        </w:numPr>
        <w:spacing w:before="120"/>
        <w:rPr>
          <w:rFonts w:ascii="Calibri" w:hAnsi="Calibri" w:cs="Calibri"/>
        </w:rPr>
      </w:pPr>
      <w:r w:rsidRPr="00364502">
        <w:rPr>
          <w:rFonts w:ascii="Calibri" w:hAnsi="Calibri" w:cs="Calibri"/>
        </w:rPr>
        <w:t>The conclusions above were drawn from the assignment tables and summaries. There is a lot more insight to be garnered from the data set if we expand the scope of the assignment</w:t>
      </w:r>
    </w:p>
    <w:p w14:paraId="3294ACC8" w14:textId="77777777" w:rsidR="004B0A8D" w:rsidRPr="00364502" w:rsidRDefault="004B0A8D" w:rsidP="009B4C27">
      <w:pPr>
        <w:pStyle w:val="ListParagraph"/>
        <w:spacing w:before="120"/>
        <w:rPr>
          <w:rFonts w:ascii="Calibri" w:hAnsi="Calibri" w:cs="Calibri"/>
        </w:rPr>
      </w:pPr>
    </w:p>
    <w:p w14:paraId="7B45D09D" w14:textId="77777777" w:rsidR="00C027B3" w:rsidRDefault="003B1A46" w:rsidP="009B4C27">
      <w:pPr>
        <w:pStyle w:val="ListParagraph"/>
        <w:spacing w:before="120"/>
        <w:ind w:left="0"/>
        <w:rPr>
          <w:rFonts w:ascii="Calibri" w:hAnsi="Calibri" w:cs="Calibri"/>
          <w:b/>
          <w:bCs/>
        </w:rPr>
      </w:pPr>
      <w:r w:rsidRPr="003B1A46">
        <w:rPr>
          <w:rFonts w:ascii="Calibri" w:hAnsi="Calibri" w:cs="Calibri"/>
          <w:b/>
          <w:bCs/>
        </w:rPr>
        <w:t>Assignment</w:t>
      </w:r>
      <w:r w:rsidR="004B0A8D" w:rsidRPr="003B1A46">
        <w:rPr>
          <w:rFonts w:ascii="Calibri" w:hAnsi="Calibri" w:cs="Calibri"/>
          <w:b/>
          <w:bCs/>
        </w:rPr>
        <w:t xml:space="preserve"> Expansion</w:t>
      </w:r>
    </w:p>
    <w:p w14:paraId="5BAFD8BE" w14:textId="059C0D98" w:rsidR="009975BE" w:rsidRDefault="004B0A8D" w:rsidP="009B4C27">
      <w:pPr>
        <w:pStyle w:val="ListParagraph"/>
        <w:spacing w:before="120"/>
        <w:ind w:left="0"/>
        <w:rPr>
          <w:rFonts w:ascii="Calibri" w:hAnsi="Calibri" w:cs="Calibri"/>
        </w:rPr>
      </w:pPr>
      <w:r w:rsidRPr="00364502">
        <w:rPr>
          <w:rFonts w:ascii="Calibri" w:hAnsi="Calibri" w:cs="Calibri"/>
        </w:rPr>
        <w:t xml:space="preserve">There is a substantial amount of data and prospective insight available in the dataset. </w:t>
      </w:r>
      <w:r w:rsidR="002475A4" w:rsidRPr="00364502">
        <w:rPr>
          <w:rFonts w:ascii="Calibri" w:hAnsi="Calibri" w:cs="Calibri"/>
        </w:rPr>
        <w:t>We should consider the following additional question</w:t>
      </w:r>
      <w:r w:rsidR="003B1A46">
        <w:rPr>
          <w:rFonts w:ascii="Calibri" w:hAnsi="Calibri" w:cs="Calibri"/>
        </w:rPr>
        <w:t>s and supporting tables &amp; summaries:</w:t>
      </w:r>
    </w:p>
    <w:p w14:paraId="4EC23F9C" w14:textId="77777777" w:rsidR="00C027B3" w:rsidRDefault="00C027B3" w:rsidP="00C027B3">
      <w:pPr>
        <w:pStyle w:val="ListParagraph"/>
        <w:ind w:left="0"/>
        <w:rPr>
          <w:rFonts w:ascii="Calibri" w:hAnsi="Calibri" w:cs="Calibri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"/>
        <w:gridCol w:w="4320"/>
        <w:gridCol w:w="4860"/>
      </w:tblGrid>
      <w:tr w:rsidR="003B1A46" w:rsidRPr="00057CD0" w14:paraId="050ECB86" w14:textId="77777777" w:rsidTr="009975BE">
        <w:tc>
          <w:tcPr>
            <w:tcW w:w="450" w:type="dxa"/>
          </w:tcPr>
          <w:p w14:paraId="17F7510D" w14:textId="4B6D2FEE" w:rsidR="003B1A46" w:rsidRPr="00057CD0" w:rsidRDefault="003B1A46" w:rsidP="00057C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57CD0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4320" w:type="dxa"/>
          </w:tcPr>
          <w:p w14:paraId="05ED233D" w14:textId="01D46109" w:rsidR="003B1A46" w:rsidRPr="00057CD0" w:rsidRDefault="003B1A46" w:rsidP="00057C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57CD0">
              <w:rPr>
                <w:rFonts w:ascii="Calibri" w:hAnsi="Calibri" w:cs="Calibri"/>
                <w:b/>
                <w:bCs/>
              </w:rPr>
              <w:t>Question</w:t>
            </w:r>
          </w:p>
        </w:tc>
        <w:tc>
          <w:tcPr>
            <w:tcW w:w="4860" w:type="dxa"/>
          </w:tcPr>
          <w:p w14:paraId="756D8185" w14:textId="7D12F91D" w:rsidR="003B1A46" w:rsidRPr="00057CD0" w:rsidRDefault="003B1A46" w:rsidP="00057C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57CD0">
              <w:rPr>
                <w:rFonts w:ascii="Calibri" w:hAnsi="Calibri" w:cs="Calibri"/>
                <w:b/>
                <w:bCs/>
              </w:rPr>
              <w:t>Table / Summary</w:t>
            </w:r>
          </w:p>
        </w:tc>
      </w:tr>
      <w:tr w:rsidR="003B1A46" w14:paraId="63B7497B" w14:textId="77777777" w:rsidTr="009975BE">
        <w:tc>
          <w:tcPr>
            <w:tcW w:w="450" w:type="dxa"/>
          </w:tcPr>
          <w:p w14:paraId="23A27F11" w14:textId="56FF2745" w:rsidR="003B1A46" w:rsidRDefault="003B1A46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320" w:type="dxa"/>
          </w:tcPr>
          <w:p w14:paraId="2BF1692C" w14:textId="22769E23" w:rsidR="003B1A46" w:rsidRDefault="003B1A46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 success different by country?</w:t>
            </w:r>
          </w:p>
        </w:tc>
        <w:tc>
          <w:tcPr>
            <w:tcW w:w="4860" w:type="dxa"/>
          </w:tcPr>
          <w:p w14:paraId="675C8716" w14:textId="069137CE" w:rsidR="003B1A46" w:rsidRDefault="003B1A46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Percentage Successful by Country</w:t>
            </w:r>
          </w:p>
        </w:tc>
      </w:tr>
      <w:tr w:rsidR="003B1A46" w14:paraId="607DB8A3" w14:textId="77777777" w:rsidTr="009975BE">
        <w:tc>
          <w:tcPr>
            <w:tcW w:w="450" w:type="dxa"/>
          </w:tcPr>
          <w:p w14:paraId="0B1AD8DB" w14:textId="52212B31" w:rsidR="003B1A46" w:rsidRDefault="003B1A46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320" w:type="dxa"/>
          </w:tcPr>
          <w:p w14:paraId="1FFE111E" w14:textId="2B2CFF22" w:rsidR="003B1A46" w:rsidRDefault="003B1A46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Is success different by category </w:t>
            </w:r>
            <w:r w:rsidR="00442F62">
              <w:rPr>
                <w:rFonts w:ascii="Calibri" w:hAnsi="Calibri" w:cs="Calibri"/>
              </w:rPr>
              <w:t>(parent or sub-)?</w:t>
            </w:r>
          </w:p>
        </w:tc>
        <w:tc>
          <w:tcPr>
            <w:tcW w:w="4860" w:type="dxa"/>
          </w:tcPr>
          <w:p w14:paraId="70E37148" w14:textId="4CFEEF30" w:rsidR="003B1A46" w:rsidRDefault="00442F62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Percentage Successful by Parent or Sub-Category</w:t>
            </w:r>
          </w:p>
        </w:tc>
      </w:tr>
      <w:tr w:rsidR="00442F62" w14:paraId="4304FAD1" w14:textId="77777777" w:rsidTr="009975BE">
        <w:tc>
          <w:tcPr>
            <w:tcW w:w="450" w:type="dxa"/>
          </w:tcPr>
          <w:p w14:paraId="246B2E16" w14:textId="311706FB" w:rsidR="00442F62" w:rsidRDefault="00442F62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320" w:type="dxa"/>
          </w:tcPr>
          <w:p w14:paraId="3ED3C14F" w14:textId="5FDFA3AC" w:rsidR="00442F62" w:rsidRDefault="00442F62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 success different by segment or intersection of Goal Size, Country, or Category (Parent and/or Sub-)?</w:t>
            </w:r>
          </w:p>
        </w:tc>
        <w:tc>
          <w:tcPr>
            <w:tcW w:w="4860" w:type="dxa"/>
          </w:tcPr>
          <w:p w14:paraId="5CABB9D5" w14:textId="22633D2D" w:rsidR="00442F62" w:rsidRDefault="00442F62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Percentage Successful by intersection of Goal Size, Country and Category.</w:t>
            </w:r>
          </w:p>
        </w:tc>
      </w:tr>
      <w:tr w:rsidR="00442F62" w14:paraId="740EB208" w14:textId="77777777" w:rsidTr="009975BE">
        <w:tc>
          <w:tcPr>
            <w:tcW w:w="450" w:type="dxa"/>
          </w:tcPr>
          <w:p w14:paraId="286B3D69" w14:textId="72D0E02E" w:rsidR="00442F62" w:rsidRDefault="00442F62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320" w:type="dxa"/>
          </w:tcPr>
          <w:p w14:paraId="351FAAE7" w14:textId="3C80ECAA" w:rsidR="00442F62" w:rsidRDefault="00057CD0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Goal Size is most likely to yield results for our planned campaign?</w:t>
            </w:r>
          </w:p>
        </w:tc>
        <w:tc>
          <w:tcPr>
            <w:tcW w:w="4860" w:type="dxa"/>
          </w:tcPr>
          <w:p w14:paraId="1AEC3DE1" w14:textId="1FE3D048" w:rsidR="00442F62" w:rsidRDefault="00057CD0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Percentage Successful by Goal Size by Sub-Category</w:t>
            </w:r>
          </w:p>
        </w:tc>
      </w:tr>
      <w:tr w:rsidR="00057CD0" w14:paraId="1BBD6FE6" w14:textId="77777777" w:rsidTr="009975BE">
        <w:tc>
          <w:tcPr>
            <w:tcW w:w="450" w:type="dxa"/>
          </w:tcPr>
          <w:p w14:paraId="465740CC" w14:textId="4D7A79D5" w:rsidR="00057CD0" w:rsidRDefault="00057CD0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320" w:type="dxa"/>
          </w:tcPr>
          <w:p w14:paraId="1C5D9E17" w14:textId="358A7B9A" w:rsidR="00057CD0" w:rsidRDefault="00A73419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donation amounts should we encourage in our campaign communication?</w:t>
            </w:r>
          </w:p>
        </w:tc>
        <w:tc>
          <w:tcPr>
            <w:tcW w:w="4860" w:type="dxa"/>
          </w:tcPr>
          <w:p w14:paraId="37EC74AF" w14:textId="77777777" w:rsidR="00057CD0" w:rsidRDefault="00A73419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Average Donation amount by Successful Parent or Sub-Category Type.</w:t>
            </w:r>
          </w:p>
          <w:p w14:paraId="4E8692E0" w14:textId="6C26D115" w:rsidR="00A73419" w:rsidRDefault="00A73419" w:rsidP="009D67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 Distribution of Successful Average Donation amounts</w:t>
            </w:r>
          </w:p>
        </w:tc>
      </w:tr>
    </w:tbl>
    <w:p w14:paraId="69674A42" w14:textId="77777777" w:rsidR="002475A4" w:rsidRPr="00364502" w:rsidRDefault="002475A4" w:rsidP="00A73419">
      <w:pPr>
        <w:rPr>
          <w:rFonts w:ascii="Calibri" w:hAnsi="Calibri" w:cs="Calibri"/>
        </w:rPr>
      </w:pPr>
    </w:p>
    <w:sectPr w:rsidR="002475A4" w:rsidRPr="00364502" w:rsidSect="00541A46">
      <w:footerReference w:type="even" r:id="rId7"/>
      <w:foot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901D5" w14:textId="77777777" w:rsidR="00812E9C" w:rsidRDefault="00812E9C" w:rsidP="00785540">
      <w:pPr>
        <w:spacing w:before="0"/>
      </w:pPr>
      <w:r>
        <w:separator/>
      </w:r>
    </w:p>
  </w:endnote>
  <w:endnote w:type="continuationSeparator" w:id="0">
    <w:p w14:paraId="7C0EBC8F" w14:textId="77777777" w:rsidR="00812E9C" w:rsidRDefault="00812E9C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F4307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F1B2B9F" w14:textId="77777777" w:rsidR="00B336C5" w:rsidRDefault="00A57BA8">
    <w:pPr>
      <w:pStyle w:val="Footer"/>
    </w:pPr>
  </w:p>
  <w:p w14:paraId="306568ED" w14:textId="77777777" w:rsidR="00B336C5" w:rsidRDefault="00A57B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9BE76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69D76" w14:textId="77777777" w:rsidR="00812E9C" w:rsidRDefault="00812E9C" w:rsidP="00785540">
      <w:pPr>
        <w:spacing w:before="0"/>
      </w:pPr>
      <w:r>
        <w:separator/>
      </w:r>
    </w:p>
  </w:footnote>
  <w:footnote w:type="continuationSeparator" w:id="0">
    <w:p w14:paraId="2ECD3097" w14:textId="77777777" w:rsidR="00812E9C" w:rsidRDefault="00812E9C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30073C"/>
    <w:multiLevelType w:val="hybridMultilevel"/>
    <w:tmpl w:val="ACC0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2203"/>
    <w:multiLevelType w:val="hybridMultilevel"/>
    <w:tmpl w:val="1478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24"/>
  </w:num>
  <w:num w:numId="17">
    <w:abstractNumId w:val="23"/>
  </w:num>
  <w:num w:numId="18">
    <w:abstractNumId w:val="18"/>
  </w:num>
  <w:num w:numId="19">
    <w:abstractNumId w:val="20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5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9C"/>
    <w:rsid w:val="00057CD0"/>
    <w:rsid w:val="002475A4"/>
    <w:rsid w:val="00293B83"/>
    <w:rsid w:val="00364502"/>
    <w:rsid w:val="003B1A46"/>
    <w:rsid w:val="00417331"/>
    <w:rsid w:val="00442F62"/>
    <w:rsid w:val="004B0A8D"/>
    <w:rsid w:val="00541A46"/>
    <w:rsid w:val="00697389"/>
    <w:rsid w:val="006A3CE7"/>
    <w:rsid w:val="00755AF0"/>
    <w:rsid w:val="00785540"/>
    <w:rsid w:val="00812E9C"/>
    <w:rsid w:val="008C1B87"/>
    <w:rsid w:val="00933B8F"/>
    <w:rsid w:val="009975BE"/>
    <w:rsid w:val="009B4C27"/>
    <w:rsid w:val="009D67A7"/>
    <w:rsid w:val="00A57BA8"/>
    <w:rsid w:val="00A73419"/>
    <w:rsid w:val="00C027B3"/>
    <w:rsid w:val="00C61913"/>
    <w:rsid w:val="00E05653"/>
    <w:rsid w:val="00E300BC"/>
    <w:rsid w:val="00E87284"/>
    <w:rsid w:val="00EB38E6"/>
    <w:rsid w:val="00F1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9A5DAB"/>
  <w15:chartTrackingRefBased/>
  <w15:docId w15:val="{60BE5352-E174-4240-B84D-A771958C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8C1B87"/>
    <w:pPr>
      <w:ind w:left="720"/>
      <w:contextualSpacing/>
    </w:pPr>
  </w:style>
  <w:style w:type="table" w:styleId="TableGrid">
    <w:name w:val="Table Grid"/>
    <w:basedOn w:val="TableNormal"/>
    <w:uiPriority w:val="39"/>
    <w:rsid w:val="003B1A4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ge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41A6BA3DB44A19A64DA9496FC04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C588-5B26-42EB-A4B6-E866FEF6A911}"/>
      </w:docPartPr>
      <w:docPartBody>
        <w:p w:rsidR="003556E2" w:rsidRDefault="003556E2">
          <w:pPr>
            <w:pStyle w:val="9641A6BA3DB44A19A64DA9496FC0458F"/>
          </w:pPr>
          <w:r w:rsidRPr="006F57FD">
            <w:t>To:</w:t>
          </w:r>
        </w:p>
      </w:docPartBody>
    </w:docPart>
    <w:docPart>
      <w:docPartPr>
        <w:name w:val="2EB903F933FB4B5C8A2C640E83DB1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74E71-FE19-42D9-88A1-0FD9EFDF5340}"/>
      </w:docPartPr>
      <w:docPartBody>
        <w:p w:rsidR="003556E2" w:rsidRDefault="003556E2">
          <w:pPr>
            <w:pStyle w:val="2EB903F933FB4B5C8A2C640E83DB1049"/>
          </w:pPr>
          <w:r w:rsidRPr="006F57FD">
            <w:t>From:</w:t>
          </w:r>
        </w:p>
      </w:docPartBody>
    </w:docPart>
    <w:docPart>
      <w:docPartPr>
        <w:name w:val="BAF2F059B2AB4860BE5FCF9252846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A933B-4E21-4C41-A44C-2F761F3B9CCC}"/>
      </w:docPartPr>
      <w:docPartBody>
        <w:p w:rsidR="003556E2" w:rsidRDefault="003556E2">
          <w:pPr>
            <w:pStyle w:val="BAF2F059B2AB4860BE5FCF9252846939"/>
          </w:pPr>
          <w:r w:rsidRPr="006F57FD">
            <w:t>cc:</w:t>
          </w:r>
        </w:p>
      </w:docPartBody>
    </w:docPart>
    <w:docPart>
      <w:docPartPr>
        <w:name w:val="CC4A06BBC9FF404CBBF4D7EE0ABF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8A32-65FE-4FE6-B938-471618BB65B6}"/>
      </w:docPartPr>
      <w:docPartBody>
        <w:p w:rsidR="003556E2" w:rsidRDefault="003556E2">
          <w:pPr>
            <w:pStyle w:val="CC4A06BBC9FF404CBBF4D7EE0ABFABE7"/>
          </w:pPr>
          <w:r w:rsidRPr="006F57FD">
            <w:t>Date:</w:t>
          </w:r>
        </w:p>
      </w:docPartBody>
    </w:docPart>
    <w:docPart>
      <w:docPartPr>
        <w:name w:val="2171793594624689AA05C3DA8AC5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07DE2-F652-483D-A52A-E3613B039A24}"/>
      </w:docPartPr>
      <w:docPartBody>
        <w:p w:rsidR="003556E2" w:rsidRDefault="003556E2">
          <w:pPr>
            <w:pStyle w:val="2171793594624689AA05C3DA8AC5C069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E2"/>
    <w:rsid w:val="003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607B1FAD043DBAF8698316B4C5AFD">
    <w:name w:val="229607B1FAD043DBAF8698316B4C5AFD"/>
  </w:style>
  <w:style w:type="paragraph" w:customStyle="1" w:styleId="DEE8DFA528654CA48EFF2552757AE6F5">
    <w:name w:val="DEE8DFA528654CA48EFF2552757AE6F5"/>
  </w:style>
  <w:style w:type="paragraph" w:customStyle="1" w:styleId="9641A6BA3DB44A19A64DA9496FC0458F">
    <w:name w:val="9641A6BA3DB44A19A64DA9496FC0458F"/>
  </w:style>
  <w:style w:type="paragraph" w:customStyle="1" w:styleId="798D7438F0D945EA9A6795A89A3E096C">
    <w:name w:val="798D7438F0D945EA9A6795A89A3E096C"/>
  </w:style>
  <w:style w:type="paragraph" w:customStyle="1" w:styleId="2EB903F933FB4B5C8A2C640E83DB1049">
    <w:name w:val="2EB903F933FB4B5C8A2C640E83DB1049"/>
  </w:style>
  <w:style w:type="paragraph" w:customStyle="1" w:styleId="A3CCDA9B622341549849E9EB9970E8E4">
    <w:name w:val="A3CCDA9B622341549849E9EB9970E8E4"/>
  </w:style>
  <w:style w:type="paragraph" w:customStyle="1" w:styleId="BAF2F059B2AB4860BE5FCF9252846939">
    <w:name w:val="BAF2F059B2AB4860BE5FCF9252846939"/>
  </w:style>
  <w:style w:type="paragraph" w:customStyle="1" w:styleId="87FF5F82229844F7BFC57D1211782C44">
    <w:name w:val="87FF5F82229844F7BFC57D1211782C44"/>
  </w:style>
  <w:style w:type="paragraph" w:customStyle="1" w:styleId="CC4A06BBC9FF404CBBF4D7EE0ABFABE7">
    <w:name w:val="CC4A06BBC9FF404CBBF4D7EE0ABFABE7"/>
  </w:style>
  <w:style w:type="paragraph" w:customStyle="1" w:styleId="DDAEB5FA64354D81AA84E91178B6782C">
    <w:name w:val="DDAEB5FA64354D81AA84E91178B6782C"/>
  </w:style>
  <w:style w:type="paragraph" w:customStyle="1" w:styleId="2171793594624689AA05C3DA8AC5C069">
    <w:name w:val="2171793594624689AA05C3DA8AC5C069"/>
  </w:style>
  <w:style w:type="paragraph" w:customStyle="1" w:styleId="6C69CA72E7A2498CAD71DE8C5A8EADF6">
    <w:name w:val="6C69CA72E7A2498CAD71DE8C5A8EADF6"/>
  </w:style>
  <w:style w:type="paragraph" w:customStyle="1" w:styleId="11CDECDCC7D24574AEB4002BFFDFE700">
    <w:name w:val="11CDECDCC7D24574AEB4002BFFDFE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2</cp:revision>
  <dcterms:created xsi:type="dcterms:W3CDTF">2020-09-09T18:02:00Z</dcterms:created>
  <dcterms:modified xsi:type="dcterms:W3CDTF">2020-09-09T18:02:00Z</dcterms:modified>
</cp:coreProperties>
</file>